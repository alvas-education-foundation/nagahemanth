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3982"/>
        <w:gridCol w:w="1345"/>
        <w:gridCol w:w="3622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</w:t>
            </w:r>
            <w:r>
              <w:rPr>
                <w:b/>
                <w:sz w:val="24"/>
                <w:szCs w:val="24"/>
              </w:rPr>
              <w:t>-5-2020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Logic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.Applications  of Programmable  logic controllers: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nagahemanth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jc w:val="left"/>
        <w:tblInd w:w="0" w:type="dxa"/>
        <w:tblLook w:val="0400" w:firstRow="0" w:lastRow="0" w:firstColumn="0" w:lastColumn="0" w:noHBand="0" w:noVBand="1"/>
      </w:tblPr>
      <w:tblGrid>
        <w:gridCol w:w="10684"/>
      </w:tblGrid>
      <w:tr>
        <w:trPr>
          <w:jc w:val="left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646893" cy="332729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646893" cy="33272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APPLICATIONS OF PLC: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*introduction to plc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*cooking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*structure and model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*block diagram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*conditions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*actions of relay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*double break contacts of relay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679"/>
        <w:gridCol w:w="2373"/>
        <w:gridCol w:w="3383"/>
        <w:gridCol w:w="216"/>
      </w:tblGrid>
      <w:tr>
        <w:trPr>
          <w:jc w:val="left"/>
        </w:trPr>
        <w:tc>
          <w:tcPr>
            <w:tcW w:w="19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35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29-5-2020</w:t>
            </w:r>
          </w:p>
        </w:tc>
        <w:tc>
          <w:tcPr>
            <w:tcW w:w="256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jc w:val="left"/>
        </w:trPr>
        <w:tc>
          <w:tcPr>
            <w:tcW w:w="19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35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56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4AL18EC027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jc w:val="left"/>
        </w:trPr>
        <w:tc>
          <w:tcPr>
            <w:tcW w:w="19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35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1.Python for Image and Video Processing with OpenCV</w:t>
            </w:r>
          </w:p>
        </w:tc>
        <w:tc>
          <w:tcPr>
            <w:tcW w:w="256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wAfter w:w="85" w:type="dxa"/>
          <w:jc w:val="left"/>
        </w:trPr>
        <w:tc>
          <w:tcPr>
            <w:tcW w:w="767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  <w:tc>
          <w:tcPr>
            <w:tcW w:w="767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jc w:val="left"/>
        </w:trPr>
        <w:tc>
          <w:tcPr>
            <w:tcW w:w="767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550942" cy="3074082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50942" cy="30740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hd w:val="clear" w:color="ffffff" w:fill="ffffff"/>
              <w:spacing w:before="322" w:lineRule="atLeast" w:line="420"/>
              <w:rPr/>
            </w:pPr>
            <w:r>
              <w:rPr>
                <w:rFonts w:hint="default"/>
                <w:b/>
                <w:sz w:val="28"/>
                <w:szCs w:val="28"/>
              </w:rPr>
              <w:t>port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–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Report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can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be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typed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or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hand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written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for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up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two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pag</w:t>
            </w:r>
            <w:r>
              <w:rPr>
                <w:rFonts w:hint="default"/>
                <w:b/>
                <w:sz w:val="28"/>
                <w:szCs w:val="28"/>
              </w:rPr>
              <w:t>es</w:t>
            </w:r>
          </w:p>
          <w:p>
            <w:pPr>
              <w:pStyle w:val="style179"/>
              <w:shd w:val="clear" w:color="ffffff" w:fill="ffffff"/>
              <w:spacing w:before="322" w:lineRule="atLeast" w:line="420"/>
              <w:rPr/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>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INTRODUCTION</w:t>
            </w:r>
          </w:p>
          <w:p>
            <w:pPr>
              <w:pStyle w:val="style179"/>
              <w:shd w:val="clear" w:color="ffffff" w:fill="ffffff"/>
              <w:spacing w:before="322" w:lineRule="atLeast" w:line="420"/>
              <w:rPr/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>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INSTALLING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BOKEH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INTO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THE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SYSTEM</w:t>
            </w:r>
          </w:p>
          <w:p>
            <w:pPr>
              <w:pStyle w:val="style179"/>
              <w:shd w:val="clear" w:color="ffffff" w:fill="ffffff"/>
              <w:spacing w:before="322" w:lineRule="atLeast" w:line="420"/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>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THE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FIRST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BOKEH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PLOT</w:t>
            </w:r>
          </w:p>
          <w:p>
            <w:pPr>
              <w:pStyle w:val="style0"/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 xml:space="preserve">          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SUMMARIZING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WITH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PYTHON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767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767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767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Georg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134</Words>
  <Pages>5</Pages>
  <Characters>747</Characters>
  <Application>WPS Office</Application>
  <Paragraphs>108</Paragraphs>
  <CharactersWithSpaces>859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RMX1851</lastModifiedBy>
  <dcterms:modified xsi:type="dcterms:W3CDTF">2020-05-30T02:54:22Z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